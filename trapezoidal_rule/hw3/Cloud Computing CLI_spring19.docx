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D4" w:rsidRDefault="00D63951">
      <w:pPr>
        <w:pStyle w:val="Date"/>
      </w:pPr>
      <w:r>
        <w:t xml:space="preserve">Cloud Computing </w:t>
      </w:r>
      <w:r w:rsidR="0048226F">
        <w:t>-- Spring 2019</w:t>
      </w:r>
    </w:p>
    <w:p w:rsidR="00764FD4" w:rsidRDefault="00D63951">
      <w:pPr>
        <w:pStyle w:val="Title"/>
      </w:pPr>
      <w:r>
        <w:t>OPenstack dashboard &amp; CLi</w:t>
      </w:r>
    </w:p>
    <w:p w:rsidR="008D39EC" w:rsidRDefault="00D63951" w:rsidP="008D39EC">
      <w:pPr>
        <w:pStyle w:val="Heading1"/>
      </w:pPr>
      <w:r>
        <w:t>dashboard</w:t>
      </w:r>
    </w:p>
    <w:p w:rsidR="008D39EC" w:rsidRDefault="00D63951" w:rsidP="008D39EC">
      <w:r>
        <w:t xml:space="preserve">Horizon: </w:t>
      </w:r>
      <w:hyperlink r:id="rId7" w:history="1">
        <w:r w:rsidRPr="0001142E">
          <w:rPr>
            <w:rStyle w:val="Hyperlink"/>
          </w:rPr>
          <w:t>http://10.3.101.1</w:t>
        </w:r>
      </w:hyperlink>
    </w:p>
    <w:p w:rsidR="008D39EC" w:rsidRDefault="008D39EC" w:rsidP="008D39EC">
      <w:proofErr w:type="spellStart"/>
      <w:r>
        <w:t>Openstack</w:t>
      </w:r>
      <w:proofErr w:type="spellEnd"/>
      <w:r>
        <w:t xml:space="preserve"> version: Queens </w:t>
      </w:r>
    </w:p>
    <w:p w:rsidR="00D63951" w:rsidRDefault="00D63951">
      <w:r>
        <w:t xml:space="preserve">Username: </w:t>
      </w:r>
      <w:proofErr w:type="spellStart"/>
      <w:r>
        <w:t>FLast</w:t>
      </w:r>
      <w:proofErr w:type="spellEnd"/>
      <w:r>
        <w:t xml:space="preserve"> (First letter of first name and last name) </w:t>
      </w:r>
    </w:p>
    <w:p w:rsidR="00D63951" w:rsidRDefault="00D63951">
      <w:r>
        <w:t>Password: abc123</w:t>
      </w:r>
      <w:bookmarkStart w:id="0" w:name="_GoBack"/>
      <w:bookmarkEnd w:id="0"/>
    </w:p>
    <w:p w:rsidR="00D63951" w:rsidRPr="008D39EC" w:rsidRDefault="00D63951">
      <w:r>
        <w:t xml:space="preserve">Please refer to </w:t>
      </w:r>
      <w:r w:rsidRPr="00D63951">
        <w:rPr>
          <w:b/>
        </w:rPr>
        <w:t>https://docs.openstack.org/horizon/latest/user/index.html</w:t>
      </w:r>
      <w:r w:rsidR="008D39EC">
        <w:rPr>
          <w:b/>
        </w:rPr>
        <w:t xml:space="preserve"> </w:t>
      </w:r>
      <w:r w:rsidR="008D39EC">
        <w:t>for user manual.</w:t>
      </w:r>
    </w:p>
    <w:p w:rsidR="00D63951" w:rsidRDefault="00D63951" w:rsidP="00D63951">
      <w:pPr>
        <w:pStyle w:val="Heading1"/>
      </w:pPr>
      <w:r>
        <w:t>command line interface</w:t>
      </w:r>
    </w:p>
    <w:p w:rsidR="00DD6196" w:rsidRDefault="00DD6196" w:rsidP="00B54A28">
      <w:pPr>
        <w:pStyle w:val="Heading3"/>
      </w:pPr>
      <w:r>
        <w:t>Create a folder for OpenStack files and navigate to that folder.</w:t>
      </w:r>
    </w:p>
    <w:p w:rsidR="00DA1C9A" w:rsidRDefault="00B54A28" w:rsidP="00DA1C9A">
      <w:pPr>
        <w:pStyle w:val="Heading3"/>
      </w:pPr>
      <w:r>
        <w:t>Log into</w:t>
      </w:r>
      <w:r w:rsidR="00D80B43">
        <w:t xml:space="preserve"> </w:t>
      </w:r>
      <w:proofErr w:type="spellStart"/>
      <w:r w:rsidR="00D80B43">
        <w:t>openstack</w:t>
      </w:r>
      <w:proofErr w:type="spellEnd"/>
      <w:r>
        <w:t xml:space="preserve"> dashboard and pull </w:t>
      </w:r>
      <w:r w:rsidRPr="00D80B43">
        <w:rPr>
          <w:b/>
        </w:rPr>
        <w:t xml:space="preserve">OpenStack RC File v3 </w:t>
      </w:r>
      <w:r>
        <w:t xml:space="preserve">from drop down menu located on up-right side of the page. </w:t>
      </w:r>
      <w:r w:rsidR="00DA1C9A">
        <w:t xml:space="preserve">This is the </w:t>
      </w:r>
      <w:proofErr w:type="spellStart"/>
      <w:r w:rsidR="00DA1C9A">
        <w:t>dro</w:t>
      </w:r>
      <w:proofErr w:type="spellEnd"/>
      <w:r w:rsidR="00DA1C9A">
        <w:t xml:space="preserve">-down </w:t>
      </w:r>
      <w:proofErr w:type="spellStart"/>
      <w:r w:rsidR="00DA1C9A">
        <w:t>labled</w:t>
      </w:r>
      <w:proofErr w:type="spellEnd"/>
      <w:r w:rsidR="00DA1C9A">
        <w:t xml:space="preserve"> with your username. The file should be named &lt;</w:t>
      </w:r>
      <w:proofErr w:type="spellStart"/>
      <w:r w:rsidR="00DA1C9A">
        <w:t>FLast</w:t>
      </w:r>
      <w:proofErr w:type="spellEnd"/>
      <w:r w:rsidR="00DA1C9A">
        <w:t>&gt;-openrc.sh. Put it into your folder.</w:t>
      </w:r>
    </w:p>
    <w:p w:rsidR="00DA1C9A" w:rsidRDefault="00D80B43" w:rsidP="00DA1C9A">
      <w:pPr>
        <w:pStyle w:val="Heading3"/>
      </w:pPr>
      <w:r w:rsidRPr="00DA1C9A">
        <w:t>Run following command</w:t>
      </w:r>
      <w:r w:rsidR="00DA1C9A" w:rsidRPr="00DA1C9A">
        <w:t>:</w:t>
      </w:r>
      <w:r>
        <w:t xml:space="preserve">   </w:t>
      </w:r>
    </w:p>
    <w:p w:rsidR="006B073C" w:rsidRPr="00DD6196" w:rsidRDefault="00DA1C9A" w:rsidP="00DA1C9A">
      <w:pPr>
        <w:pStyle w:val="ProgramCode"/>
        <w:ind w:left="1800"/>
      </w:pPr>
      <w:r>
        <w:t xml:space="preserve">$ </w:t>
      </w:r>
      <w:r w:rsidR="006B073C">
        <w:t xml:space="preserve">source </w:t>
      </w:r>
      <w:r>
        <w:t>&lt;</w:t>
      </w:r>
      <w:proofErr w:type="spellStart"/>
      <w:r w:rsidR="006B073C" w:rsidRPr="00DA1C9A">
        <w:t>FLast</w:t>
      </w:r>
      <w:proofErr w:type="spellEnd"/>
      <w:r w:rsidRPr="00DA1C9A">
        <w:t>&gt;</w:t>
      </w:r>
      <w:r w:rsidR="006B073C" w:rsidRPr="00DA1C9A">
        <w:t>-</w:t>
      </w:r>
      <w:r w:rsidR="006B073C" w:rsidRPr="006B073C">
        <w:t>openrc.sh</w:t>
      </w:r>
    </w:p>
    <w:p w:rsidR="006B073C" w:rsidRDefault="006B073C" w:rsidP="006B073C">
      <w:pPr>
        <w:pStyle w:val="Heading3"/>
      </w:pPr>
      <w:r>
        <w:t>Install</w:t>
      </w:r>
      <w:r w:rsidR="00DA1C9A">
        <w:t xml:space="preserve"> the</w:t>
      </w:r>
      <w:r>
        <w:t xml:space="preserve"> </w:t>
      </w:r>
      <w:proofErr w:type="spellStart"/>
      <w:r>
        <w:t>OpenStackClient</w:t>
      </w:r>
      <w:proofErr w:type="spellEnd"/>
      <w:r>
        <w:t xml:space="preserve"> to your machin</w:t>
      </w:r>
      <w:r w:rsidR="00DA1C9A">
        <w:t>e. You can either install the Python client library or the OpenStack tools for Bash.</w:t>
      </w:r>
    </w:p>
    <w:p w:rsidR="006B073C" w:rsidRDefault="00691059" w:rsidP="006B073C">
      <w:pPr>
        <w:pStyle w:val="Heading3"/>
        <w:numPr>
          <w:ilvl w:val="0"/>
          <w:numId w:val="0"/>
        </w:numPr>
        <w:ind w:left="1080"/>
      </w:pPr>
      <w:hyperlink r:id="rId8" w:history="1">
        <w:r w:rsidR="006B073C" w:rsidRPr="0001142E">
          <w:rPr>
            <w:rStyle w:val="Hyperlink"/>
          </w:rPr>
          <w:t>https://docs.openstack.org/mitaka/user-guide/common/cli_install_openstack_command_line_clients.html</w:t>
        </w:r>
      </w:hyperlink>
    </w:p>
    <w:p w:rsidR="006B073C" w:rsidRDefault="006B073C" w:rsidP="006B073C">
      <w:pPr>
        <w:pStyle w:val="Heading3"/>
        <w:numPr>
          <w:ilvl w:val="0"/>
          <w:numId w:val="0"/>
        </w:numPr>
        <w:ind w:left="1080"/>
      </w:pPr>
    </w:p>
    <w:p w:rsidR="006B073C" w:rsidRDefault="006B073C" w:rsidP="006B073C">
      <w:pPr>
        <w:pStyle w:val="Heading3"/>
        <w:numPr>
          <w:ilvl w:val="0"/>
          <w:numId w:val="0"/>
        </w:numPr>
        <w:ind w:left="1080"/>
      </w:pPr>
      <w:r>
        <w:t>Following might be useful for Windows Users:</w:t>
      </w:r>
    </w:p>
    <w:p w:rsidR="006B073C" w:rsidRDefault="00691059" w:rsidP="006B073C">
      <w:pPr>
        <w:pStyle w:val="Heading3"/>
        <w:numPr>
          <w:ilvl w:val="0"/>
          <w:numId w:val="0"/>
        </w:numPr>
        <w:ind w:left="1080"/>
      </w:pPr>
      <w:hyperlink r:id="rId9" w:history="1">
        <w:r w:rsidR="006B073C" w:rsidRPr="0001142E">
          <w:rPr>
            <w:rStyle w:val="Hyperlink"/>
          </w:rPr>
          <w:t>https://github.com/naturalis/openstack-docs/wiki/Howto:-Installing-and-configuring-the-OpenStack-commandline-tools-on-Windows</w:t>
        </w:r>
      </w:hyperlink>
    </w:p>
    <w:p w:rsidR="006B073C" w:rsidRDefault="006B073C" w:rsidP="006B073C">
      <w:pPr>
        <w:pStyle w:val="Heading3"/>
        <w:numPr>
          <w:ilvl w:val="0"/>
          <w:numId w:val="0"/>
        </w:numPr>
        <w:ind w:left="1080"/>
      </w:pPr>
    </w:p>
    <w:p w:rsidR="006B073C" w:rsidRDefault="00C459AD" w:rsidP="006B073C">
      <w:pPr>
        <w:pStyle w:val="Heading3"/>
      </w:pPr>
      <w:r>
        <w:t>Test your connectivity by using following cheat sheet</w:t>
      </w:r>
      <w:r w:rsidR="006B073C">
        <w:t>:</w:t>
      </w:r>
    </w:p>
    <w:p w:rsidR="00D80B43" w:rsidRDefault="00691059" w:rsidP="00D5732D">
      <w:pPr>
        <w:pStyle w:val="Heading3"/>
        <w:numPr>
          <w:ilvl w:val="0"/>
          <w:numId w:val="0"/>
        </w:numPr>
        <w:ind w:left="1080"/>
      </w:pPr>
      <w:hyperlink r:id="rId10" w:history="1">
        <w:r w:rsidR="00D80B43" w:rsidRPr="00EA54F6">
          <w:rPr>
            <w:rStyle w:val="Hyperlink"/>
          </w:rPr>
          <w:t>https://docs.openstack.org/ocata/user-guide/cli-cheat-sheet.html</w:t>
        </w:r>
      </w:hyperlink>
    </w:p>
    <w:p w:rsidR="00D80B43" w:rsidRDefault="00D80B43" w:rsidP="00D80B43">
      <w:pPr>
        <w:pStyle w:val="Heading3"/>
        <w:numPr>
          <w:ilvl w:val="0"/>
          <w:numId w:val="0"/>
        </w:numPr>
        <w:ind w:left="1080"/>
      </w:pPr>
      <w:r>
        <w:t>Always add “—insecure” to your commands</w:t>
      </w:r>
    </w:p>
    <w:p w:rsidR="00D5732D" w:rsidRDefault="00D5732D" w:rsidP="00D80B43">
      <w:pPr>
        <w:pStyle w:val="Heading3"/>
        <w:numPr>
          <w:ilvl w:val="0"/>
          <w:numId w:val="0"/>
        </w:numPr>
        <w:ind w:left="1080"/>
      </w:pPr>
    </w:p>
    <w:p w:rsidR="00D5732D" w:rsidRDefault="00D5732D" w:rsidP="00D80B43">
      <w:pPr>
        <w:pStyle w:val="Heading3"/>
        <w:numPr>
          <w:ilvl w:val="0"/>
          <w:numId w:val="0"/>
        </w:numPr>
        <w:ind w:left="1080"/>
      </w:pPr>
      <w:r>
        <w:t>Example Commands</w:t>
      </w:r>
      <w:r w:rsidR="00DA1C9A">
        <w:t xml:space="preserve"> in Bash</w:t>
      </w:r>
      <w:r>
        <w:t>:</w:t>
      </w:r>
    </w:p>
    <w:p w:rsidR="00DA1C9A" w:rsidRDefault="00DA1C9A" w:rsidP="00DA1C9A">
      <w:pPr>
        <w:pStyle w:val="Heading3"/>
        <w:numPr>
          <w:ilvl w:val="0"/>
          <w:numId w:val="0"/>
        </w:numPr>
        <w:ind w:left="1080"/>
      </w:pPr>
      <w:r>
        <w:t xml:space="preserve">To view </w:t>
      </w:r>
      <w:r>
        <w:t xml:space="preserve">the </w:t>
      </w:r>
      <w:proofErr w:type="gramStart"/>
      <w:r w:rsidR="00BE1197">
        <w:t>I</w:t>
      </w:r>
      <w:r>
        <w:t>nstances</w:t>
      </w:r>
      <w:proofErr w:type="gramEnd"/>
      <w:r>
        <w:t xml:space="preserve"> you have created:</w:t>
      </w:r>
    </w:p>
    <w:p w:rsidR="00DA1C9A" w:rsidRPr="00DA1C9A" w:rsidRDefault="00DA1C9A" w:rsidP="00DA1C9A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DA1C9A">
        <w:rPr>
          <w:rFonts w:ascii="Courier New" w:hAnsi="Courier New" w:cs="Courier New"/>
        </w:rPr>
        <w:t>$</w:t>
      </w:r>
      <w:proofErr w:type="spellStart"/>
      <w:r w:rsidRPr="00DA1C9A">
        <w:rPr>
          <w:rFonts w:ascii="Courier New" w:hAnsi="Courier New" w:cs="Courier New"/>
        </w:rPr>
        <w:t>openstack</w:t>
      </w:r>
      <w:proofErr w:type="spellEnd"/>
      <w:r w:rsidRPr="00DA1C9A">
        <w:rPr>
          <w:rFonts w:ascii="Courier New" w:hAnsi="Courier New" w:cs="Courier New"/>
        </w:rPr>
        <w:t xml:space="preserve"> server list --insecure</w:t>
      </w:r>
    </w:p>
    <w:p w:rsidR="00DA1C9A" w:rsidRDefault="00DA1C9A" w:rsidP="00D80B43">
      <w:pPr>
        <w:pStyle w:val="Heading3"/>
        <w:numPr>
          <w:ilvl w:val="0"/>
          <w:numId w:val="0"/>
        </w:numPr>
        <w:ind w:left="1080"/>
      </w:pPr>
      <w:r>
        <w:lastRenderedPageBreak/>
        <w:t xml:space="preserve">To view the available </w:t>
      </w:r>
      <w:r w:rsidR="00BE1197">
        <w:t>I</w:t>
      </w:r>
      <w:r>
        <w:t xml:space="preserve">mages for your </w:t>
      </w:r>
      <w:proofErr w:type="spellStart"/>
      <w:r>
        <w:t>Openstack</w:t>
      </w:r>
      <w:proofErr w:type="spellEnd"/>
      <w:r>
        <w:t xml:space="preserve"> project:</w:t>
      </w:r>
    </w:p>
    <w:p w:rsidR="00D5732D" w:rsidRDefault="00DA1C9A" w:rsidP="00DA1C9A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DA1C9A">
        <w:rPr>
          <w:rFonts w:ascii="Courier New" w:hAnsi="Courier New" w:cs="Courier New"/>
        </w:rPr>
        <w:t xml:space="preserve">$ </w:t>
      </w:r>
      <w:proofErr w:type="spellStart"/>
      <w:r w:rsidRPr="00DA1C9A">
        <w:rPr>
          <w:rFonts w:ascii="Courier New" w:hAnsi="Courier New" w:cs="Courier New"/>
        </w:rPr>
        <w:t>openstack</w:t>
      </w:r>
      <w:proofErr w:type="spellEnd"/>
      <w:r w:rsidRPr="00DA1C9A">
        <w:rPr>
          <w:rFonts w:ascii="Courier New" w:hAnsi="Courier New" w:cs="Courier New"/>
        </w:rPr>
        <w:t xml:space="preserve"> image list </w:t>
      </w:r>
      <w:r w:rsidR="003B4038">
        <w:rPr>
          <w:rFonts w:ascii="Courier New" w:hAnsi="Courier New" w:cs="Courier New"/>
        </w:rPr>
        <w:t>–</w:t>
      </w:r>
      <w:r w:rsidRPr="00DA1C9A">
        <w:rPr>
          <w:rFonts w:ascii="Courier New" w:hAnsi="Courier New" w:cs="Courier New"/>
        </w:rPr>
        <w:t>insecure</w:t>
      </w:r>
    </w:p>
    <w:p w:rsidR="003B4038" w:rsidRDefault="003B4038" w:rsidP="00DA1C9A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</w:p>
    <w:p w:rsidR="003B4038" w:rsidRDefault="003B4038" w:rsidP="003B4038">
      <w:pPr>
        <w:pStyle w:val="Heading3"/>
        <w:numPr>
          <w:ilvl w:val="0"/>
          <w:numId w:val="0"/>
        </w:numPr>
        <w:ind w:left="1080"/>
      </w:pPr>
      <w:r>
        <w:t xml:space="preserve">To view the available </w:t>
      </w:r>
      <w:r w:rsidR="00BE1197">
        <w:t>F</w:t>
      </w:r>
      <w:r>
        <w:t>lavors</w:t>
      </w:r>
      <w:r>
        <w:t xml:space="preserve"> for your </w:t>
      </w:r>
      <w:proofErr w:type="spellStart"/>
      <w:r>
        <w:t>Openstack</w:t>
      </w:r>
      <w:proofErr w:type="spellEnd"/>
      <w:r>
        <w:t xml:space="preserve"> project:</w:t>
      </w:r>
    </w:p>
    <w:p w:rsidR="003B4038" w:rsidRDefault="003B4038" w:rsidP="003B4038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DA1C9A">
        <w:rPr>
          <w:rFonts w:ascii="Courier New" w:hAnsi="Courier New" w:cs="Courier New"/>
        </w:rPr>
        <w:t xml:space="preserve">$ </w:t>
      </w:r>
      <w:proofErr w:type="spellStart"/>
      <w:r w:rsidRPr="00DA1C9A">
        <w:rPr>
          <w:rFonts w:ascii="Courier New" w:hAnsi="Courier New" w:cs="Courier New"/>
        </w:rPr>
        <w:t>openstack</w:t>
      </w:r>
      <w:proofErr w:type="spellEnd"/>
      <w:r w:rsidRPr="00DA1C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flavor</w:t>
      </w:r>
      <w:r w:rsidRPr="00DA1C9A">
        <w:rPr>
          <w:rFonts w:ascii="Courier New" w:hAnsi="Courier New" w:cs="Courier New"/>
        </w:rPr>
        <w:t xml:space="preserve"> list </w:t>
      </w:r>
      <w:r w:rsidR="00BE1197">
        <w:rPr>
          <w:rFonts w:ascii="Courier New" w:hAnsi="Courier New" w:cs="Courier New"/>
        </w:rPr>
        <w:t>–</w:t>
      </w:r>
      <w:r w:rsidRPr="00DA1C9A">
        <w:rPr>
          <w:rFonts w:ascii="Courier New" w:hAnsi="Courier New" w:cs="Courier New"/>
        </w:rPr>
        <w:t>insecure</w:t>
      </w:r>
    </w:p>
    <w:p w:rsidR="00BE1197" w:rsidRPr="00DA1C9A" w:rsidRDefault="00BE1197" w:rsidP="003B4038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</w:p>
    <w:p w:rsidR="00BE1197" w:rsidRDefault="00BE1197" w:rsidP="00BE1197">
      <w:pPr>
        <w:pStyle w:val="Heading3"/>
        <w:numPr>
          <w:ilvl w:val="0"/>
          <w:numId w:val="0"/>
        </w:numPr>
        <w:ind w:left="1080"/>
      </w:pPr>
      <w:r>
        <w:t xml:space="preserve">To view the available </w:t>
      </w:r>
      <w:proofErr w:type="spellStart"/>
      <w:r>
        <w:t>KeyPairs</w:t>
      </w:r>
      <w:proofErr w:type="spellEnd"/>
      <w:r>
        <w:t xml:space="preserve"> for your </w:t>
      </w:r>
      <w:proofErr w:type="spellStart"/>
      <w:r>
        <w:t>Openstack</w:t>
      </w:r>
      <w:proofErr w:type="spellEnd"/>
      <w:r>
        <w:t xml:space="preserve"> project:</w:t>
      </w:r>
    </w:p>
    <w:p w:rsidR="00BE1197" w:rsidRPr="00DA1C9A" w:rsidRDefault="00BE1197" w:rsidP="00BE1197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DA1C9A">
        <w:rPr>
          <w:rFonts w:ascii="Courier New" w:hAnsi="Courier New" w:cs="Courier New"/>
        </w:rPr>
        <w:t xml:space="preserve">$ </w:t>
      </w:r>
      <w:proofErr w:type="spellStart"/>
      <w:r w:rsidRPr="00DA1C9A">
        <w:rPr>
          <w:rFonts w:ascii="Courier New" w:hAnsi="Courier New" w:cs="Courier New"/>
        </w:rPr>
        <w:t>openstack</w:t>
      </w:r>
      <w:proofErr w:type="spellEnd"/>
      <w:r w:rsidRPr="00DA1C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keypair</w:t>
      </w:r>
      <w:r w:rsidRPr="00DA1C9A">
        <w:rPr>
          <w:rFonts w:ascii="Courier New" w:hAnsi="Courier New" w:cs="Courier New"/>
        </w:rPr>
        <w:t xml:space="preserve"> list --insecure</w:t>
      </w:r>
    </w:p>
    <w:p w:rsidR="003B4038" w:rsidRDefault="003B4038" w:rsidP="00DA1C9A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</w:p>
    <w:p w:rsidR="00BE1197" w:rsidRDefault="00BE1197" w:rsidP="00BE1197">
      <w:pPr>
        <w:pStyle w:val="Heading3"/>
        <w:numPr>
          <w:ilvl w:val="0"/>
          <w:numId w:val="0"/>
        </w:numPr>
        <w:ind w:left="1080"/>
      </w:pPr>
      <w:r>
        <w:t xml:space="preserve">To view the available </w:t>
      </w:r>
      <w:r>
        <w:t>Networks</w:t>
      </w:r>
      <w:r>
        <w:t xml:space="preserve"> for your </w:t>
      </w:r>
      <w:proofErr w:type="spellStart"/>
      <w:r>
        <w:t>Openstack</w:t>
      </w:r>
      <w:proofErr w:type="spellEnd"/>
      <w:r>
        <w:t xml:space="preserve"> project:</w:t>
      </w:r>
    </w:p>
    <w:p w:rsidR="00BE1197" w:rsidRPr="00DA1C9A" w:rsidRDefault="00BE1197" w:rsidP="00BE1197">
      <w:pPr>
        <w:pStyle w:val="Heading3"/>
        <w:numPr>
          <w:ilvl w:val="0"/>
          <w:numId w:val="0"/>
        </w:numPr>
        <w:ind w:left="1080" w:firstLine="360"/>
        <w:rPr>
          <w:rFonts w:ascii="Courier New" w:hAnsi="Courier New" w:cs="Courier New"/>
        </w:rPr>
      </w:pPr>
      <w:r w:rsidRPr="00DA1C9A">
        <w:rPr>
          <w:rFonts w:ascii="Courier New" w:hAnsi="Courier New" w:cs="Courier New"/>
        </w:rPr>
        <w:t xml:space="preserve">$ </w:t>
      </w:r>
      <w:proofErr w:type="spellStart"/>
      <w:r w:rsidRPr="00DA1C9A">
        <w:rPr>
          <w:rFonts w:ascii="Courier New" w:hAnsi="Courier New" w:cs="Courier New"/>
        </w:rPr>
        <w:t>openstack</w:t>
      </w:r>
      <w:proofErr w:type="spellEnd"/>
      <w:r w:rsidRPr="00DA1C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network</w:t>
      </w:r>
      <w:r w:rsidRPr="00DA1C9A">
        <w:rPr>
          <w:rFonts w:ascii="Courier New" w:hAnsi="Courier New" w:cs="Courier New"/>
        </w:rPr>
        <w:t xml:space="preserve"> list --insecure</w:t>
      </w:r>
    </w:p>
    <w:p w:rsidR="00BE1197" w:rsidRDefault="00BE1197" w:rsidP="00BE1197">
      <w:pPr>
        <w:ind w:left="1080"/>
      </w:pPr>
      <w:r>
        <w:br/>
        <w:t>To build a server:</w:t>
      </w:r>
    </w:p>
    <w:p w:rsidR="00BE1197" w:rsidRPr="00BE1197" w:rsidRDefault="00BE1197" w:rsidP="00BE1197">
      <w:pPr>
        <w:pStyle w:val="ProgramCode"/>
        <w:rPr>
          <w:color w:val="B000B2"/>
        </w:rPr>
      </w:pPr>
      <w:r>
        <w:t xml:space="preserve">$ </w:t>
      </w:r>
      <w:proofErr w:type="spellStart"/>
      <w:r w:rsidRPr="00BE1197">
        <w:t>openstack</w:t>
      </w:r>
      <w:proofErr w:type="spellEnd"/>
      <w:r w:rsidRPr="00BE1197">
        <w:t xml:space="preserve"> server create </w:t>
      </w:r>
      <w:r w:rsidRPr="00BE1197">
        <w:rPr>
          <w:color w:val="B000B2"/>
        </w:rPr>
        <w:t>--key-name</w:t>
      </w:r>
      <w:r w:rsidRPr="00BE1197">
        <w:t xml:space="preserve"> </w:t>
      </w:r>
      <w:r>
        <w:rPr>
          <w:color w:val="B000B2"/>
        </w:rPr>
        <w:t>&lt;&lt;key name&gt;&gt;</w:t>
      </w:r>
      <w:r w:rsidRPr="00BE1197">
        <w:t xml:space="preserve"> </w:t>
      </w:r>
    </w:p>
    <w:p w:rsidR="00BE1197" w:rsidRPr="00BE1197" w:rsidRDefault="00BE1197" w:rsidP="00BE1197">
      <w:pPr>
        <w:pStyle w:val="ProgramCode"/>
        <w:rPr>
          <w:color w:val="B000B2"/>
        </w:rPr>
      </w:pPr>
      <w:r w:rsidRPr="00BE1197">
        <w:rPr>
          <w:color w:val="B000B2"/>
        </w:rPr>
        <w:t>--image</w:t>
      </w:r>
      <w:r w:rsidRPr="00BE1197">
        <w:t xml:space="preserve"> </w:t>
      </w:r>
      <w:r>
        <w:rPr>
          <w:color w:val="B000B2"/>
        </w:rPr>
        <w:t>&lt;&lt;image name&gt;&gt;</w:t>
      </w:r>
      <w:r w:rsidRPr="00BE1197">
        <w:t xml:space="preserve"> </w:t>
      </w:r>
    </w:p>
    <w:p w:rsidR="00BE1197" w:rsidRPr="00BE1197" w:rsidRDefault="00BE1197" w:rsidP="00BE1197">
      <w:pPr>
        <w:pStyle w:val="ProgramCode"/>
        <w:rPr>
          <w:color w:val="B000B2"/>
        </w:rPr>
      </w:pPr>
      <w:r w:rsidRPr="00BE1197">
        <w:rPr>
          <w:color w:val="B000B2"/>
        </w:rPr>
        <w:t>--flavor</w:t>
      </w:r>
      <w:r w:rsidRPr="00BE1197">
        <w:t xml:space="preserve"> </w:t>
      </w:r>
      <w:r>
        <w:rPr>
          <w:color w:val="B000B2"/>
        </w:rPr>
        <w:t>&lt;&lt;flavor name&gt;&gt;</w:t>
      </w:r>
      <w:r w:rsidRPr="00BE1197">
        <w:t xml:space="preserve"> </w:t>
      </w:r>
    </w:p>
    <w:p w:rsidR="00BE1197" w:rsidRPr="00BE1197" w:rsidRDefault="00BE1197" w:rsidP="00BE1197">
      <w:pPr>
        <w:pStyle w:val="ProgramCode"/>
        <w:rPr>
          <w:color w:val="B000B2"/>
        </w:rPr>
      </w:pPr>
      <w:r w:rsidRPr="00BE1197">
        <w:rPr>
          <w:color w:val="B000B2"/>
        </w:rPr>
        <w:t>--network</w:t>
      </w:r>
      <w:r w:rsidRPr="00BE1197">
        <w:t xml:space="preserve"> </w:t>
      </w:r>
      <w:r>
        <w:rPr>
          <w:color w:val="B000B2"/>
        </w:rPr>
        <w:t>&lt;&lt;network name&gt;&gt;</w:t>
      </w:r>
      <w:r w:rsidRPr="00BE1197">
        <w:t xml:space="preserve"> </w:t>
      </w:r>
    </w:p>
    <w:p w:rsidR="00BE1197" w:rsidRPr="00BE1197" w:rsidRDefault="00BE1197" w:rsidP="00BE1197">
      <w:pPr>
        <w:pStyle w:val="ProgramCode"/>
      </w:pPr>
      <w:r>
        <w:rPr>
          <w:color w:val="B000B2"/>
        </w:rPr>
        <w:t>&lt;&lt;VM name&gt;&gt;</w:t>
      </w:r>
      <w:r w:rsidRPr="00BE1197">
        <w:t xml:space="preserve"> --insecure</w:t>
      </w:r>
    </w:p>
    <w:p w:rsidR="00D80B43" w:rsidRDefault="00D80B43" w:rsidP="00D80B43">
      <w:pPr>
        <w:pStyle w:val="Heading1"/>
      </w:pPr>
      <w:r>
        <w:t>HomeworK</w:t>
      </w:r>
    </w:p>
    <w:p w:rsidR="006B073C" w:rsidRDefault="00D80B43" w:rsidP="00D80B43">
      <w:pPr>
        <w:pStyle w:val="Heading3"/>
        <w:numPr>
          <w:ilvl w:val="0"/>
          <w:numId w:val="9"/>
        </w:numPr>
      </w:pPr>
      <w:proofErr w:type="gramStart"/>
      <w:r>
        <w:t>Write  a</w:t>
      </w:r>
      <w:proofErr w:type="gramEnd"/>
      <w:r>
        <w:t xml:space="preserve"> python script or a shell script that creates an </w:t>
      </w:r>
      <w:r w:rsidR="00BE1197">
        <w:t>OpenStack</w:t>
      </w:r>
      <w:r>
        <w:t xml:space="preserve"> </w:t>
      </w:r>
      <w:r w:rsidR="00BE1197">
        <w:t>VM</w:t>
      </w:r>
      <w:r>
        <w:t xml:space="preserve"> instance.</w:t>
      </w:r>
    </w:p>
    <w:p w:rsidR="006B073C" w:rsidRDefault="006B073C" w:rsidP="006B073C">
      <w:pPr>
        <w:pStyle w:val="Heading3"/>
        <w:numPr>
          <w:ilvl w:val="0"/>
          <w:numId w:val="0"/>
        </w:numPr>
      </w:pPr>
    </w:p>
    <w:p w:rsidR="00764FD4" w:rsidRDefault="00764FD4" w:rsidP="00B54A28"/>
    <w:sectPr w:rsidR="00764FD4">
      <w:footerReference w:type="defaul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059" w:rsidRDefault="00691059">
      <w:pPr>
        <w:spacing w:after="0" w:line="240" w:lineRule="auto"/>
      </w:pPr>
      <w:r>
        <w:separator/>
      </w:r>
    </w:p>
    <w:p w:rsidR="00691059" w:rsidRDefault="00691059"/>
  </w:endnote>
  <w:endnote w:type="continuationSeparator" w:id="0">
    <w:p w:rsidR="00691059" w:rsidRDefault="00691059">
      <w:pPr>
        <w:spacing w:after="0" w:line="240" w:lineRule="auto"/>
      </w:pPr>
      <w:r>
        <w:continuationSeparator/>
      </w:r>
    </w:p>
    <w:p w:rsidR="00691059" w:rsidRDefault="00691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FD4" w:rsidRDefault="00E16DE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059" w:rsidRDefault="00691059">
      <w:pPr>
        <w:spacing w:after="0" w:line="240" w:lineRule="auto"/>
      </w:pPr>
      <w:r>
        <w:separator/>
      </w:r>
    </w:p>
    <w:p w:rsidR="00691059" w:rsidRDefault="00691059"/>
  </w:footnote>
  <w:footnote w:type="continuationSeparator" w:id="0">
    <w:p w:rsidR="00691059" w:rsidRDefault="00691059">
      <w:pPr>
        <w:spacing w:after="0" w:line="240" w:lineRule="auto"/>
      </w:pPr>
      <w:r>
        <w:continuationSeparator/>
      </w:r>
    </w:p>
    <w:p w:rsidR="00691059" w:rsidRDefault="006910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0A07"/>
    <w:multiLevelType w:val="hybridMultilevel"/>
    <w:tmpl w:val="E56030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72F2"/>
    <w:multiLevelType w:val="hybridMultilevel"/>
    <w:tmpl w:val="A2E4A2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E7CD4"/>
    <w:multiLevelType w:val="hybridMultilevel"/>
    <w:tmpl w:val="252C6D3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1068C7"/>
    <w:multiLevelType w:val="hybridMultilevel"/>
    <w:tmpl w:val="DF6234A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532D31AA"/>
    <w:multiLevelType w:val="hybridMultilevel"/>
    <w:tmpl w:val="101449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4461C0"/>
    <w:multiLevelType w:val="hybridMultilevel"/>
    <w:tmpl w:val="8CE816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E4B96"/>
    <w:multiLevelType w:val="hybridMultilevel"/>
    <w:tmpl w:val="F5181B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51"/>
    <w:rsid w:val="003B4038"/>
    <w:rsid w:val="0048226F"/>
    <w:rsid w:val="006730C0"/>
    <w:rsid w:val="00691059"/>
    <w:rsid w:val="006B073C"/>
    <w:rsid w:val="00764FD4"/>
    <w:rsid w:val="008D39EC"/>
    <w:rsid w:val="00B54A28"/>
    <w:rsid w:val="00BB1857"/>
    <w:rsid w:val="00BE1197"/>
    <w:rsid w:val="00C459AD"/>
    <w:rsid w:val="00D5732D"/>
    <w:rsid w:val="00D63951"/>
    <w:rsid w:val="00D80B43"/>
    <w:rsid w:val="00DA1C9A"/>
    <w:rsid w:val="00DD6196"/>
    <w:rsid w:val="00E1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BADF"/>
  <w15:chartTrackingRefBased/>
  <w15:docId w15:val="{81A2A2CF-95BF-734B-87C2-FFAEFDCF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3951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95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0B43"/>
    <w:rPr>
      <w:color w:val="2B8073" w:themeColor="followedHyperlink"/>
      <w:u w:val="single"/>
    </w:rPr>
  </w:style>
  <w:style w:type="paragraph" w:customStyle="1" w:styleId="ProgramCode">
    <w:name w:val="Program Code"/>
    <w:basedOn w:val="Heading3"/>
    <w:qFormat/>
    <w:rsid w:val="00DA1C9A"/>
    <w:pPr>
      <w:numPr>
        <w:ilvl w:val="0"/>
        <w:numId w:val="0"/>
      </w:numPr>
      <w:ind w:left="1080" w:firstLine="36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stack.org/mitaka/user-guide/common/cli_install_openstack_command_line_clien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3.101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openstack.org/ocata/user-guide/cli-cheat-she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turalis/openstack-docs/wiki/Howto:-Installing-and-configuring-the-OpenStack-commandline-tools-on-Window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d/Library/Containers/com.microsoft.Word/Data/Library/Application%20Support/Microsoft/Office/16.0/DTS/en-US%7b5F1A094B-5EE1-7B4D-93F3-331D985AAFF3%7d/%7b1CE72F4A-0934-2048-B0A9-A9A75BC0381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{1CE72F4A-0934-2048-B0A9-A9A75BC03812}tf10002082.dotx</Template>
  <TotalTime>35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Mevlut Demir</dc:creator>
  <cp:keywords/>
  <dc:description/>
  <cp:lastModifiedBy>Jeff Prevost</cp:lastModifiedBy>
  <cp:revision>4</cp:revision>
  <cp:lastPrinted>2019-02-18T19:21:00Z</cp:lastPrinted>
  <dcterms:created xsi:type="dcterms:W3CDTF">2019-02-21T16:49:00Z</dcterms:created>
  <dcterms:modified xsi:type="dcterms:W3CDTF">2019-02-21T20:01:00Z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